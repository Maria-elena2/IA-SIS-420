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E75B" w14:textId="3A9BA561" w:rsidR="000A3538" w:rsidRDefault="009C12D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49382" wp14:editId="58ABA908">
                <wp:simplePos x="0" y="0"/>
                <wp:positionH relativeFrom="margin">
                  <wp:posOffset>1371269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EndPr/>
                            <w:sdtContent>
                              <w:p w14:paraId="6D9AE7BC" w14:textId="076DE4F9" w:rsidR="00F82FFB" w:rsidRDefault="00814708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LABORATORIO-03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</w:sdtPr>
                            <w:sdtEndPr/>
                            <w:sdtContent>
                              <w:p w14:paraId="6AB91134" w14:textId="5E21E256" w:rsidR="00F82FFB" w:rsidRPr="00814708" w:rsidRDefault="00814708" w:rsidP="00F82FF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 w:rsidRPr="00814708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>JUEGO 3 EN RAYA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493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EndPr/>
                      <w:sdtContent>
                        <w:p w14:paraId="6D9AE7BC" w14:textId="076DE4F9" w:rsidR="00F82FFB" w:rsidRDefault="00814708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LABORATORIO-03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</w:sdtPr>
                      <w:sdtEndPr/>
                      <w:sdtContent>
                        <w:p w14:paraId="6AB91134" w14:textId="5E21E256" w:rsidR="00F82FFB" w:rsidRPr="00814708" w:rsidRDefault="00814708" w:rsidP="00F82FFB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 w:rsidRPr="00814708"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  <w:t>JUEGO 3 EN RAYA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08AB2" wp14:editId="7A55B2FD">
                <wp:simplePos x="0" y="0"/>
                <wp:positionH relativeFrom="column">
                  <wp:posOffset>1315085</wp:posOffset>
                </wp:positionH>
                <wp:positionV relativeFrom="paragraph">
                  <wp:posOffset>904571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Nombre de la Facultad"/>
                              <w:tag w:val="Nombre de la Facultad"/>
                              <w:id w:val="-1388872966"/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0E9A16E" w14:textId="23C0EA96" w:rsidR="000D579D" w:rsidRPr="00814708" w:rsidRDefault="00814708" w:rsidP="000D579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 w:rsidRPr="00814708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>FACULTAD DE TECNOLOGÍA</w:t>
                                </w:r>
                              </w:p>
                            </w:sdtContent>
                          </w:sdt>
                          <w:p w14:paraId="3DE2C9F5" w14:textId="77777777" w:rsidR="000D579D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</w:pPr>
                          </w:p>
                          <w:p w14:paraId="406AA368" w14:textId="77777777" w:rsidR="000D579D" w:rsidRDefault="000D5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AB2" id="Cuadro de texto 5" o:spid="_x0000_s1027" type="#_x0000_t202" style="position:absolute;margin-left:103.55pt;margin-top:71.25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Nombre de la Facultad"/>
                        <w:tag w:val="Nombre de la Facultad"/>
                        <w:id w:val="-1388872966"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0E9A16E" w14:textId="23C0EA96" w:rsidR="000D579D" w:rsidRPr="00814708" w:rsidRDefault="00814708" w:rsidP="000D579D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 w:rsidRPr="00814708">
                            <w:rPr>
                              <w:b/>
                              <w:bCs/>
                              <w:color w:val="262626" w:themeColor="text1" w:themeTint="D9"/>
                              <w:sz w:val="36"/>
                              <w:szCs w:val="34"/>
                            </w:rPr>
                            <w:t>FACULTAD DE TECNOLOGÍA</w:t>
                          </w:r>
                        </w:p>
                      </w:sdtContent>
                    </w:sdt>
                    <w:p w14:paraId="3DE2C9F5" w14:textId="77777777" w:rsidR="000D579D" w:rsidRDefault="000D579D" w:rsidP="000D579D">
                      <w:pPr>
                        <w:tabs>
                          <w:tab w:val="left" w:pos="1589"/>
                        </w:tabs>
                        <w:jc w:val="center"/>
                      </w:pPr>
                    </w:p>
                    <w:p w14:paraId="406AA368" w14:textId="77777777" w:rsidR="000D579D" w:rsidRDefault="000D579D"/>
                  </w:txbxContent>
                </v:textbox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09C6E" wp14:editId="2C3E0001">
                <wp:simplePos x="0" y="0"/>
                <wp:positionH relativeFrom="page">
                  <wp:align>center</wp:align>
                </wp:positionH>
                <wp:positionV relativeFrom="paragraph">
                  <wp:posOffset>6405162</wp:posOffset>
                </wp:positionV>
                <wp:extent cx="4476584" cy="215480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215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589AE" w14:textId="7B242D83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sdt>
                              <w:sdtPr>
                                <w:id w:val="421538031"/>
                              </w:sdtPr>
                              <w:sdtEndPr/>
                              <w:sdtContent>
                                <w:r w:rsidR="00814708">
                                  <w:t>Maria Elena Ramos Flores</w:t>
                                </w:r>
                              </w:sdtContent>
                            </w:sdt>
                          </w:p>
                          <w:p w14:paraId="534F9D85" w14:textId="1389703E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EndPr/>
                              <w:sdtContent>
                                <w:r w:rsidR="00814708">
                                  <w:t>Ing. De Sistemas</w:t>
                                </w:r>
                              </w:sdtContent>
                            </w:sdt>
                          </w:p>
                          <w:p w14:paraId="305AD1D5" w14:textId="4AC0F359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EndPr/>
                              <w:sdtContent>
                                <w:r w:rsidR="00814708">
                                  <w:t>Ing. Carlos Walter Pacheco</w:t>
                                </w:r>
                              </w:sdtContent>
                            </w:sdt>
                          </w:p>
                          <w:p w14:paraId="27309C0A" w14:textId="162B1F09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EndPr/>
                              <w:sdtContent>
                                <w:r w:rsidR="00814708">
                                  <w:t>Inteligencia Artificial</w:t>
                                </w:r>
                              </w:sdtContent>
                            </w:sdt>
                          </w:p>
                          <w:p w14:paraId="1D016335" w14:textId="67B2770D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2-04-28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14708">
                                  <w:t>28/04/2022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C6E" id="Cuadro de texto 2" o:spid="_x0000_s1028" type="#_x0000_t202" style="position:absolute;margin-left:0;margin-top:504.35pt;width:352.5pt;height:169.6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" filled="f" stroked="f" strokeweight=".5pt">
                <v:textbox>
                  <w:txbxContent>
                    <w:p w14:paraId="161589AE" w14:textId="7B242D83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  <w:sdt>
                        <w:sdtPr>
                          <w:id w:val="421538031"/>
                        </w:sdtPr>
                        <w:sdtEndPr/>
                        <w:sdtContent>
                          <w:r w:rsidR="00814708">
                            <w:t>Maria Elena Ramos Flores</w:t>
                          </w:r>
                        </w:sdtContent>
                      </w:sdt>
                    </w:p>
                    <w:p w14:paraId="534F9D85" w14:textId="1389703E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EndPr/>
                        <w:sdtContent>
                          <w:r w:rsidR="00814708">
                            <w:t>Ing. De Sistemas</w:t>
                          </w:r>
                        </w:sdtContent>
                      </w:sdt>
                    </w:p>
                    <w:p w14:paraId="305AD1D5" w14:textId="4AC0F359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EndPr/>
                        <w:sdtContent>
                          <w:r w:rsidR="00814708">
                            <w:t>Ing. Carlos Walter Pacheco</w:t>
                          </w:r>
                        </w:sdtContent>
                      </w:sdt>
                    </w:p>
                    <w:p w14:paraId="27309C0A" w14:textId="162B1F09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EndPr/>
                        <w:sdtContent>
                          <w:r w:rsidR="00814708">
                            <w:t>Inteligencia Artificial</w:t>
                          </w:r>
                        </w:sdtContent>
                      </w:sdt>
                    </w:p>
                    <w:p w14:paraId="1D016335" w14:textId="67B2770D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2-04-28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14708">
                            <w:t>28/04/2022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192EA3F" wp14:editId="5C316274">
            <wp:extent cx="6691630" cy="908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psf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1" cy="9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173" w14:textId="77777777" w:rsidR="0012128E" w:rsidRPr="00814708" w:rsidRDefault="000A3538" w:rsidP="0012128E">
      <w:pPr>
        <w:jc w:val="center"/>
        <w:rPr>
          <w:b/>
          <w:bCs/>
          <w:color w:val="262626" w:themeColor="text1" w:themeTint="D9"/>
          <w:sz w:val="36"/>
          <w:szCs w:val="34"/>
        </w:rPr>
      </w:pPr>
      <w:r>
        <w:br w:type="page"/>
      </w:r>
      <w:sdt>
        <w:sdtPr>
          <w:rPr>
            <w:b/>
            <w:bCs/>
            <w:color w:val="262626" w:themeColor="text1" w:themeTint="D9"/>
            <w:sz w:val="36"/>
            <w:szCs w:val="34"/>
          </w:rPr>
          <w:alias w:val="Subtítulo del trabajo"/>
          <w:tag w:val="Subtítulo del trabajo"/>
          <w:id w:val="1389295444"/>
        </w:sdtPr>
        <w:sdtEndPr/>
        <w:sdtContent>
          <w:r w:rsidR="0012128E" w:rsidRPr="00814708">
            <w:rPr>
              <w:b/>
              <w:bCs/>
              <w:color w:val="262626" w:themeColor="text1" w:themeTint="D9"/>
              <w:sz w:val="36"/>
              <w:szCs w:val="34"/>
            </w:rPr>
            <w:t>JUEGO 3 EN RAYA</w:t>
          </w:r>
        </w:sdtContent>
      </w:sdt>
    </w:p>
    <w:p w14:paraId="0024538F" w14:textId="57D5A186" w:rsidR="000A3538" w:rsidRDefault="0012128E">
      <w:r w:rsidRPr="0012128E">
        <w:rPr>
          <w:b/>
          <w:bCs/>
        </w:rPr>
        <w:t>PROBLEMA</w:t>
      </w:r>
      <w:r>
        <w:t xml:space="preserve">: </w:t>
      </w:r>
      <w:r w:rsidRPr="0012128E">
        <w:t>Una implementación del algoritmo Minimax AI en Tic Tac Toe,</w:t>
      </w:r>
    </w:p>
    <w:p w14:paraId="39A2653A" w14:textId="50393FCD" w:rsidR="0012128E" w:rsidRDefault="00CC35A9">
      <w:r>
        <w:rPr>
          <w:noProof/>
        </w:rPr>
        <w:drawing>
          <wp:inline distT="0" distB="0" distL="0" distR="0" wp14:anchorId="396F6EDF" wp14:editId="483D6991">
            <wp:extent cx="5037257" cy="6858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4x4</w:t>
      </w:r>
    </w:p>
    <w:p w14:paraId="3A1A30E7" w14:textId="18B02FE1" w:rsidR="00CC35A9" w:rsidRDefault="00CC35A9" w:rsidP="00CC35A9">
      <w:r>
        <w:t>La Función de evaluación heurística del estado.</w:t>
      </w:r>
    </w:p>
    <w:p w14:paraId="19D2DAB9" w14:textId="23C68B0D" w:rsidR="00CC35A9" w:rsidRDefault="00CC35A9" w:rsidP="00CC35A9">
      <w:r>
        <w:t xml:space="preserve">     : El parámetro: estado, estado actual del tablero</w:t>
      </w:r>
    </w:p>
    <w:p w14:paraId="3F517CF4" w14:textId="7A952563" w:rsidR="00CC35A9" w:rsidRDefault="00CC35A9" w:rsidP="00CC35A9">
      <w:r>
        <w:t xml:space="preserve">     : devuelve: +1 si COMPUTADOR gana; -1 si el HUMANO gana; 0 en caso de empate</w:t>
      </w:r>
    </w:p>
    <w:p w14:paraId="349678E9" w14:textId="77777777" w:rsidR="00DE4F3F" w:rsidRDefault="00DE4F3F" w:rsidP="00DE4F3F">
      <w:pPr>
        <w:rPr>
          <w:lang w:val="es-BO"/>
        </w:rPr>
      </w:pPr>
      <w:r>
        <w:rPr>
          <w:noProof/>
        </w:rPr>
        <w:drawing>
          <wp:inline distT="0" distB="0" distL="0" distR="0" wp14:anchorId="257FF732" wp14:editId="4AE4A6A1">
            <wp:extent cx="2004234" cy="24386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F3F">
        <w:rPr>
          <w:rFonts w:ascii="Courier New" w:eastAsia="Times New Roman" w:hAnsi="Courier New" w:cs="Courier New"/>
          <w:color w:val="000000" w:themeColor="text1"/>
          <w:sz w:val="20"/>
          <w:szCs w:val="20"/>
          <w:lang w:val="es-BO" w:eastAsia="es-BO"/>
        </w:rPr>
        <w:t>En</w:t>
      </w:r>
      <w:r w:rsidRPr="00DE4F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BO" w:eastAsia="es-BO"/>
        </w:rPr>
        <w:t xml:space="preserve"> </w:t>
      </w:r>
      <w:r w:rsidRPr="00DE4F3F">
        <w:rPr>
          <w:lang w:val="es-BO"/>
        </w:rPr>
        <w:t xml:space="preserve">Esta función verifica si un jugador especifico gana. </w:t>
      </w:r>
    </w:p>
    <w:p w14:paraId="381819AE" w14:textId="5B00D856" w:rsidR="00DE4F3F" w:rsidRDefault="00DE4F3F" w:rsidP="00DE4F3F">
      <w:pPr>
        <w:rPr>
          <w:lang w:val="es-BO"/>
        </w:rPr>
      </w:pPr>
      <w:r>
        <w:rPr>
          <w:lang w:val="es-BO"/>
        </w:rPr>
        <w:t xml:space="preserve">Las </w:t>
      </w:r>
      <w:r w:rsidRPr="00DE4F3F">
        <w:rPr>
          <w:lang w:val="es-BO"/>
        </w:rPr>
        <w:t>Posibilidades</w:t>
      </w:r>
      <w:r>
        <w:rPr>
          <w:lang w:val="es-BO"/>
        </w:rPr>
        <w:t xml:space="preserve"> serían las siguientes</w:t>
      </w:r>
      <w:r w:rsidRPr="00DE4F3F">
        <w:rPr>
          <w:lang w:val="es-BO"/>
        </w:rPr>
        <w:t>:</w:t>
      </w:r>
      <w:r w:rsidRPr="00DE4F3F">
        <w:rPr>
          <w:lang w:val="es-BO"/>
        </w:rPr>
        <w:br/>
        <w:t>* Tres filas    [X X X] o [O O O]</w:t>
      </w:r>
      <w:r w:rsidRPr="00DE4F3F">
        <w:rPr>
          <w:lang w:val="es-BO"/>
        </w:rPr>
        <w:br/>
        <w:t>* Tres columnas    [X X X] o [O O O]</w:t>
      </w:r>
      <w:r w:rsidRPr="00DE4F3F">
        <w:rPr>
          <w:lang w:val="es-BO"/>
        </w:rPr>
        <w:br/>
        <w:t>* Dos diagonales [X X X] o [O O O]</w:t>
      </w:r>
      <w:r w:rsidRPr="00DE4F3F">
        <w:rPr>
          <w:lang w:val="es-BO"/>
        </w:rPr>
        <w:br/>
        <w:t>:parámetro estado, el estado del tablero actual</w:t>
      </w:r>
      <w:r w:rsidRPr="00DE4F3F">
        <w:rPr>
          <w:lang w:val="es-BO"/>
        </w:rPr>
        <w:br/>
        <w:t>:parámetro player: un Humano o un COMPUTADOR</w:t>
      </w:r>
      <w:r>
        <w:rPr>
          <w:lang w:val="es-BO"/>
        </w:rPr>
        <w:t xml:space="preserve"> </w:t>
      </w:r>
      <w:r w:rsidRPr="00DE4F3F">
        <w:rPr>
          <w:lang w:val="es-BO"/>
        </w:rPr>
        <w:br/>
        <w:t>:devuelve: True si un jugador gana</w:t>
      </w:r>
    </w:p>
    <w:p w14:paraId="4A784D0F" w14:textId="4AC3EC62" w:rsidR="0052464E" w:rsidRPr="0052464E" w:rsidRDefault="0052464E" w:rsidP="0052464E">
      <w:pPr>
        <w:pStyle w:val="Prrafodelista"/>
        <w:numPr>
          <w:ilvl w:val="0"/>
          <w:numId w:val="1"/>
        </w:numPr>
        <w:rPr>
          <w:lang w:val="es-BO"/>
        </w:rPr>
      </w:pPr>
      <w:r w:rsidRPr="0052464E">
        <w:rPr>
          <w:lang w:val="es-BO"/>
        </w:rPr>
        <w:t>son todas las opciones que el jugador o computador pueda ganar</w:t>
      </w:r>
    </w:p>
    <w:p w14:paraId="3A55A059" w14:textId="77777777" w:rsidR="0052464E" w:rsidRDefault="00C716E0" w:rsidP="00DE4F3F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07645F0F" wp14:editId="4BE33EC7">
            <wp:extent cx="5989320" cy="4030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51" cy="40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C15" w14:textId="67EC3859" w:rsidR="00DE4F3F" w:rsidRDefault="000E1904" w:rsidP="00DE4F3F">
      <w:pPr>
        <w:rPr>
          <w:lang w:val="es-BO"/>
        </w:rPr>
      </w:pPr>
      <w:r>
        <w:rPr>
          <w:noProof/>
          <w:lang w:val="es-BO"/>
        </w:rPr>
        <w:lastRenderedPageBreak/>
        <w:drawing>
          <wp:inline distT="0" distB="0" distL="0" distR="0" wp14:anchorId="519DB86F" wp14:editId="4A8102C3">
            <wp:extent cx="5996940" cy="3459480"/>
            <wp:effectExtent l="0" t="0" r="381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124" w14:textId="640CD5F6" w:rsidR="00C716E0" w:rsidRPr="0052464E" w:rsidRDefault="0052464E" w:rsidP="00DE4F3F">
      <w:pPr>
        <w:pStyle w:val="Prrafodelista"/>
        <w:numPr>
          <w:ilvl w:val="0"/>
          <w:numId w:val="2"/>
        </w:numPr>
        <w:rPr>
          <w:lang w:val="es-BO"/>
        </w:rPr>
      </w:pPr>
      <w:r w:rsidRPr="0052464E">
        <w:rPr>
          <w:lang w:val="es-BO"/>
        </w:rPr>
        <w:t>sí</w:t>
      </w:r>
      <w:r w:rsidRPr="0052464E">
        <w:rPr>
          <w:lang w:val="es-BO"/>
        </w:rPr>
        <w:t xml:space="preserve"> tiene este jugador los 3 puntos verifica</w:t>
      </w:r>
    </w:p>
    <w:p w14:paraId="1A30DDE1" w14:textId="16FB20BA" w:rsidR="00200FD2" w:rsidRPr="00200FD2" w:rsidRDefault="00DE4F3F" w:rsidP="00200FD2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2F0EDC9C" wp14:editId="663E89CC">
            <wp:extent cx="1760373" cy="236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FD2">
        <w:t xml:space="preserve">En </w:t>
      </w:r>
      <w:r w:rsidR="00200FD2" w:rsidRPr="00200FD2">
        <w:t>Esa</w:t>
      </w:r>
      <w:r w:rsidR="00200FD2" w:rsidRPr="00200FD2">
        <w:rPr>
          <w:lang w:val="es-BO"/>
        </w:rPr>
        <w:t xml:space="preserve"> función verifica si el Humano o el COMPUTADOR gana</w:t>
      </w:r>
    </w:p>
    <w:p w14:paraId="5FBCB436" w14:textId="1ABD9F4D" w:rsidR="00200FD2" w:rsidRPr="00200FD2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: parámetro estado, estado del tablero actual</w:t>
      </w:r>
    </w:p>
    <w:p w14:paraId="196E96F7" w14:textId="3B232BDB" w:rsidR="00DE4F3F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: devuelve: True si el Humano o el COMPUTADOR gana</w:t>
      </w:r>
    </w:p>
    <w:p w14:paraId="0CE796B2" w14:textId="43CB1CEF" w:rsidR="00200FD2" w:rsidRPr="00200FD2" w:rsidRDefault="00200FD2" w:rsidP="00200FD2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1CCA0C13" wp14:editId="5CB338C5">
            <wp:extent cx="1897544" cy="26672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FD2">
        <w:t xml:space="preserve"> </w:t>
      </w:r>
      <w:r w:rsidR="008D6512">
        <w:t>(</w:t>
      </w:r>
      <w:r w:rsidR="008D6512" w:rsidRPr="008D6512">
        <w:t>celdas_vacias</w:t>
      </w:r>
      <w:r w:rsidR="008D6512">
        <w:t>)</w:t>
      </w:r>
      <w:r w:rsidR="008D6512" w:rsidRPr="00200FD2">
        <w:rPr>
          <w:lang w:val="es-BO"/>
        </w:rPr>
        <w:t xml:space="preserve"> Cada</w:t>
      </w:r>
      <w:r w:rsidRPr="00200FD2">
        <w:rPr>
          <w:lang w:val="es-BO"/>
        </w:rPr>
        <w:t xml:space="preserve"> celda vacía se agregará a la lista de celdas</w:t>
      </w:r>
    </w:p>
    <w:p w14:paraId="2B8CE6C2" w14:textId="1BAF620A" w:rsidR="00200FD2" w:rsidRPr="00200FD2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: parámetro estado, estado de tablero actual</w:t>
      </w:r>
    </w:p>
    <w:p w14:paraId="4F563172" w14:textId="5C4DB4B9" w:rsidR="00200FD2" w:rsidRDefault="00200FD2" w:rsidP="00200FD2">
      <w:pPr>
        <w:rPr>
          <w:lang w:val="es-BO"/>
        </w:rPr>
      </w:pPr>
      <w:r w:rsidRPr="00200FD2">
        <w:rPr>
          <w:lang w:val="es-BO"/>
        </w:rPr>
        <w:t xml:space="preserve">    : devuelve, una lista de las celdas vacías</w:t>
      </w:r>
    </w:p>
    <w:p w14:paraId="473913DC" w14:textId="25B307AC" w:rsidR="001930B8" w:rsidRPr="001930B8" w:rsidRDefault="008D6512" w:rsidP="001930B8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39CAB07A" wp14:editId="691DB995">
            <wp:extent cx="1760373" cy="1981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0B8">
        <w:rPr>
          <w:lang w:val="es-BO"/>
        </w:rPr>
        <w:t>(</w:t>
      </w:r>
      <w:r w:rsidR="001930B8" w:rsidRPr="008D6512">
        <w:t>movimiento</w:t>
      </w:r>
      <w:r w:rsidR="001930B8">
        <w:rPr>
          <w:lang w:val="es-BO"/>
        </w:rPr>
        <w:t>_</w:t>
      </w:r>
      <w:r w:rsidR="001930B8" w:rsidRPr="008D6512">
        <w:rPr>
          <w:lang w:val="es-BO"/>
        </w:rPr>
        <w:t>válido</w:t>
      </w:r>
      <w:r>
        <w:rPr>
          <w:lang w:val="es-BO"/>
        </w:rPr>
        <w:t>)</w:t>
      </w:r>
      <w:r w:rsidR="001930B8" w:rsidRPr="001930B8">
        <w:t xml:space="preserve"> </w:t>
      </w:r>
      <w:r w:rsidR="001930B8" w:rsidRPr="001930B8">
        <w:rPr>
          <w:lang w:val="es-BO"/>
        </w:rPr>
        <w:t>Un movimiento es válido si la celda elegida está vacía</w:t>
      </w:r>
    </w:p>
    <w:p w14:paraId="73BBB2D7" w14:textId="167F16B5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parámetro x, coordenada X</w:t>
      </w:r>
    </w:p>
    <w:p w14:paraId="02C8CCBC" w14:textId="752F6756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parámetro y, coordenada Y </w:t>
      </w:r>
    </w:p>
    <w:p w14:paraId="2C1AFFD0" w14:textId="4211BD2F" w:rsidR="00200FD2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devuelve: True si la posición del tablero[x][y] está vacía</w:t>
      </w:r>
    </w:p>
    <w:p w14:paraId="06C0EF07" w14:textId="606BD62E" w:rsidR="001930B8" w:rsidRPr="001930B8" w:rsidRDefault="001930B8" w:rsidP="001930B8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1D41F90C" wp14:editId="3E6A0484">
            <wp:extent cx="2088061" cy="228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B8">
        <w:t xml:space="preserve"> </w:t>
      </w:r>
      <w:r w:rsidRPr="001930B8">
        <w:rPr>
          <w:lang w:val="es-BO"/>
        </w:rPr>
        <w:t>Establece un movimiento en el tablero, si las coordenadas son validas</w:t>
      </w:r>
    </w:p>
    <w:p w14:paraId="329EA022" w14:textId="43E6004C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parámetro x, coordenada X</w:t>
      </w:r>
    </w:p>
    <w:p w14:paraId="0A7201DC" w14:textId="43313EB3" w:rsidR="001930B8" w:rsidRP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parámetro y, coordenada Y</w:t>
      </w:r>
    </w:p>
    <w:p w14:paraId="2FA602F8" w14:textId="766A498E" w:rsidR="001930B8" w:rsidRDefault="001930B8" w:rsidP="001930B8">
      <w:pPr>
        <w:rPr>
          <w:lang w:val="es-BO"/>
        </w:rPr>
      </w:pPr>
      <w:r w:rsidRPr="001930B8">
        <w:rPr>
          <w:lang w:val="es-BO"/>
        </w:rPr>
        <w:t xml:space="preserve">    : parámetro player, jugador actual</w:t>
      </w:r>
    </w:p>
    <w:p w14:paraId="67E9F610" w14:textId="77777777" w:rsidR="001930B8" w:rsidRPr="00DE4F3F" w:rsidRDefault="001930B8" w:rsidP="001930B8">
      <w:pPr>
        <w:rPr>
          <w:lang w:val="es-BO"/>
        </w:rPr>
      </w:pPr>
    </w:p>
    <w:p w14:paraId="12F5284D" w14:textId="1D6710B2" w:rsidR="00892DA7" w:rsidRDefault="00C716E0" w:rsidP="00892DA7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5F834A3" wp14:editId="6F877219">
                <wp:simplePos x="0" y="0"/>
                <wp:positionH relativeFrom="column">
                  <wp:posOffset>1992510</wp:posOffset>
                </wp:positionH>
                <wp:positionV relativeFrom="paragraph">
                  <wp:posOffset>-99180</wp:posOffset>
                </wp:positionV>
                <wp:extent cx="360" cy="360"/>
                <wp:effectExtent l="57150" t="38100" r="3810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5F834A3" wp14:editId="6F877219">
                <wp:simplePos x="0" y="0"/>
                <wp:positionH relativeFrom="column">
                  <wp:posOffset>1992510</wp:posOffset>
                </wp:positionH>
                <wp:positionV relativeFrom="paragraph">
                  <wp:posOffset>-99180</wp:posOffset>
                </wp:positionV>
                <wp:extent cx="360" cy="360"/>
                <wp:effectExtent l="57150" t="38100" r="3810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Entrada de lápiz 1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930B8">
        <w:rPr>
          <w:noProof/>
        </w:rPr>
        <w:drawing>
          <wp:inline distT="0" distB="0" distL="0" distR="0" wp14:anchorId="592C2F78" wp14:editId="239CEC67">
            <wp:extent cx="2751058" cy="32006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A7" w:rsidRPr="00892DA7">
        <w:t xml:space="preserve"> </w:t>
      </w:r>
      <w:r w:rsidR="00892DA7">
        <w:t>Función IA que elige la mejor movida</w:t>
      </w:r>
    </w:p>
    <w:p w14:paraId="6217BE41" w14:textId="2EDA8B2B" w:rsidR="00892DA7" w:rsidRPr="00892DA7" w:rsidRDefault="00892DA7" w:rsidP="00892DA7">
      <w:pPr>
        <w:rPr>
          <w:lang w:val="es-BO"/>
        </w:rPr>
      </w:pPr>
      <w:r>
        <w:t xml:space="preserve">    AI </w:t>
      </w:r>
      <w:r w:rsidRPr="00892DA7">
        <w:t>función esa elección el mejor movimiento</w:t>
      </w:r>
    </w:p>
    <w:p w14:paraId="43EAAADD" w14:textId="2D6EE670" w:rsidR="00892DA7" w:rsidRDefault="00892DA7" w:rsidP="00892DA7">
      <w:r>
        <w:lastRenderedPageBreak/>
        <w:t xml:space="preserve">    : parámetro estado, estado actual en el tablero</w:t>
      </w:r>
    </w:p>
    <w:p w14:paraId="34D352D0" w14:textId="7AABB2D6" w:rsidR="00892DA7" w:rsidRDefault="00892DA7" w:rsidP="00892DA7">
      <w:r>
        <w:t xml:space="preserve">   :</w:t>
      </w:r>
      <w:r>
        <w:rPr>
          <w:lang w:val="es"/>
        </w:rPr>
        <w:t xml:space="preserve"> profundidad del parámetro, </w:t>
      </w:r>
      <w:r>
        <w:t xml:space="preserve">índice del nodo en el árbol (0 &lt;= </w:t>
      </w:r>
      <w:r>
        <w:rPr>
          <w:lang w:val="es"/>
        </w:rPr>
        <w:t xml:space="preserve">Profundidad </w:t>
      </w:r>
      <w:r>
        <w:t>&lt;= 9), pero nunca nueve.</w:t>
      </w:r>
    </w:p>
    <w:p w14:paraId="2A1CC80F" w14:textId="289CA2BF" w:rsidR="00892DA7" w:rsidRDefault="00892DA7" w:rsidP="00892DA7">
      <w:r>
        <w:t xml:space="preserve">    : parámetro </w:t>
      </w:r>
      <w:r>
        <w:rPr>
          <w:lang w:val="es"/>
        </w:rPr>
        <w:t>jugador</w:t>
      </w:r>
      <w:r>
        <w:t>, un Humano o un COMPUTADOR</w:t>
      </w:r>
    </w:p>
    <w:p w14:paraId="128B30DE" w14:textId="6E28E710" w:rsidR="00892DA7" w:rsidRDefault="00892DA7" w:rsidP="00892DA7">
      <w:r>
        <w:t xml:space="preserve">    : devuelve, una lista con [la mejor fila, la mejor columna, </w:t>
      </w:r>
      <w:r w:rsidR="004928A6">
        <w:t>la mejor puntuación</w:t>
      </w:r>
      <w:r>
        <w:t>]</w:t>
      </w:r>
    </w:p>
    <w:p w14:paraId="3275F337" w14:textId="0ED8C2CA" w:rsidR="004928A6" w:rsidRDefault="004928A6" w:rsidP="004928A6">
      <w:r>
        <w:rPr>
          <w:noProof/>
        </w:rPr>
        <w:drawing>
          <wp:inline distT="0" distB="0" distL="0" distR="0" wp14:anchorId="724AE443" wp14:editId="7F9EFD84">
            <wp:extent cx="3772227" cy="28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8A6">
        <w:t xml:space="preserve"> </w:t>
      </w:r>
      <w:r>
        <w:t>Imprimir el tablero en la consola</w:t>
      </w:r>
    </w:p>
    <w:p w14:paraId="323548C6" w14:textId="4E12A0D9" w:rsidR="004928A6" w:rsidRDefault="004928A6" w:rsidP="004928A6">
      <w:r>
        <w:t xml:space="preserve">    : parámetro estado: estado actual de la placa </w:t>
      </w:r>
      <w:r>
        <w:rPr>
          <w:noProof/>
        </w:rPr>
        <w:drawing>
          <wp:inline distT="0" distB="0" distL="0" distR="0" wp14:anchorId="41C2174D" wp14:editId="20F915B9">
            <wp:extent cx="2735817" cy="2895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283" w14:textId="62EF6B48" w:rsidR="009040C5" w:rsidRDefault="009040C5" w:rsidP="009040C5">
      <w:r>
        <w:rPr>
          <w:noProof/>
        </w:rPr>
        <w:drawing>
          <wp:inline distT="0" distB="0" distL="0" distR="0" wp14:anchorId="5901F335" wp14:editId="446B7AD6">
            <wp:extent cx="2606266" cy="274344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0C5">
        <w:t xml:space="preserve"> </w:t>
      </w:r>
      <w:r>
        <w:t>Llama a la función minimax si la profundidad &lt; 9,</w:t>
      </w:r>
    </w:p>
    <w:p w14:paraId="5788EF94" w14:textId="77777777" w:rsidR="009040C5" w:rsidRDefault="009040C5" w:rsidP="009040C5">
      <w:r>
        <w:t xml:space="preserve">    de lo contrario, elige una coordenada aleatoria.</w:t>
      </w:r>
    </w:p>
    <w:p w14:paraId="3B5BE180" w14:textId="72082686" w:rsidR="009040C5" w:rsidRDefault="009040C5" w:rsidP="009040C5">
      <w:r>
        <w:t xml:space="preserve">    : parámetro c_choice: COMPUTADOR elección del enrutador X u O</w:t>
      </w:r>
    </w:p>
    <w:p w14:paraId="4EE6B215" w14:textId="4417DB70" w:rsidR="009040C5" w:rsidRDefault="009040C5" w:rsidP="009040C5">
      <w:r>
        <w:t xml:space="preserve">    : parámetro h_choice: elección de HUMANO X u O</w:t>
      </w:r>
    </w:p>
    <w:p w14:paraId="05E4437E" w14:textId="52E4156C" w:rsidR="0052464E" w:rsidRDefault="009040C5" w:rsidP="009040C5">
      <w:r>
        <w:t xml:space="preserve">    : devolver:</w:t>
      </w:r>
    </w:p>
    <w:p w14:paraId="3C3A9F28" w14:textId="7C2D5DC7" w:rsidR="0052464E" w:rsidRDefault="0052464E" w:rsidP="009040C5">
      <w:pPr>
        <w:pStyle w:val="Prrafodelista"/>
        <w:numPr>
          <w:ilvl w:val="0"/>
          <w:numId w:val="2"/>
        </w:numPr>
      </w:pPr>
      <w:r w:rsidRPr="0052464E">
        <w:t>escoge</w:t>
      </w:r>
      <w:r w:rsidRPr="0052464E">
        <w:t xml:space="preserve"> aleatoriamente, verifica todos los puntos</w:t>
      </w:r>
    </w:p>
    <w:p w14:paraId="6EB84554" w14:textId="77777777" w:rsidR="0052464E" w:rsidRDefault="000E1904" w:rsidP="009040C5">
      <w:r>
        <w:rPr>
          <w:noProof/>
        </w:rPr>
        <w:drawing>
          <wp:inline distT="0" distB="0" distL="0" distR="0" wp14:anchorId="0767539F" wp14:editId="10CFF1C1">
            <wp:extent cx="3657600" cy="51130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0" cy="51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50B7" w14:textId="2FF896A7" w:rsidR="000E1904" w:rsidRDefault="000E1904" w:rsidP="009040C5">
      <w:r>
        <w:rPr>
          <w:noProof/>
        </w:rPr>
        <w:lastRenderedPageBreak/>
        <w:drawing>
          <wp:inline distT="0" distB="0" distL="0" distR="0" wp14:anchorId="4FCD37D1" wp14:editId="25413CCF">
            <wp:extent cx="3688080" cy="32156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5" cy="32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B859" w14:textId="77777777" w:rsidR="009040C5" w:rsidRDefault="009040C5" w:rsidP="00BA1DCD">
      <w:r>
        <w:rPr>
          <w:noProof/>
        </w:rPr>
        <w:drawing>
          <wp:inline distT="0" distB="0" distL="0" distR="0" wp14:anchorId="0FE3922C" wp14:editId="35927684">
            <wp:extent cx="2857748" cy="28196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0C5">
        <w:t xml:space="preserve"> </w:t>
      </w:r>
      <w:r>
        <w:rPr>
          <w:lang w:val="es"/>
        </w:rPr>
        <w:t>El HUMANO juega eligiendo un movimiento válido.</w:t>
      </w:r>
    </w:p>
    <w:p w14:paraId="3AC1DC1D" w14:textId="147394D1" w:rsidR="009040C5" w:rsidRDefault="009040C5" w:rsidP="00BA1DCD">
      <w:r>
        <w:rPr>
          <w:lang w:val="es"/>
        </w:rPr>
        <w:t xml:space="preserve">    : parámetro c_choice: la elección X u O de COMPUTADOR</w:t>
      </w:r>
    </w:p>
    <w:p w14:paraId="3A261DB3" w14:textId="4A3FE36C" w:rsidR="009040C5" w:rsidRDefault="009040C5" w:rsidP="00BA1DCD">
      <w:r>
        <w:rPr>
          <w:lang w:val="es"/>
        </w:rPr>
        <w:t xml:space="preserve">    : parámetro h_choice: la elección X u O de HUMANO</w:t>
      </w:r>
    </w:p>
    <w:p w14:paraId="634E3BB5" w14:textId="382AE3E5" w:rsidR="009040C5" w:rsidRDefault="009040C5" w:rsidP="00BA1DCD">
      <w:pPr>
        <w:rPr>
          <w:lang w:val="es"/>
        </w:rPr>
      </w:pPr>
      <w:r>
        <w:rPr>
          <w:lang w:val="es"/>
        </w:rPr>
        <w:t xml:space="preserve">    : volver:</w:t>
      </w:r>
    </w:p>
    <w:p w14:paraId="60758D93" w14:textId="2A411CD2" w:rsidR="00A625DD" w:rsidRDefault="00A625DD" w:rsidP="00EB5536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07461E68" wp14:editId="77FD70DB">
            <wp:extent cx="4412362" cy="1722269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D4F" w:rsidRPr="00A625DD">
        <w:rPr>
          <w:lang w:val="es"/>
        </w:rPr>
        <w:t>Primero</w:t>
      </w:r>
      <w:r w:rsidR="00E81D4F">
        <w:rPr>
          <w:lang w:val="es"/>
        </w:rPr>
        <w:t xml:space="preserve"> (</w:t>
      </w:r>
      <w:r>
        <w:rPr>
          <w:lang w:val="es"/>
        </w:rPr>
        <w:t>quien empezara el juego y=humano y n=computador)</w:t>
      </w:r>
    </w:p>
    <w:p w14:paraId="55FF3A8B" w14:textId="32777AFC" w:rsidR="009040C5" w:rsidRDefault="009040C5" w:rsidP="00BA1DCD"/>
    <w:p w14:paraId="2CB5F3BC" w14:textId="5B543322" w:rsidR="00C716E0" w:rsidRDefault="00C716E0" w:rsidP="00BA1DCD"/>
    <w:p w14:paraId="483A9643" w14:textId="0AA36C4C" w:rsidR="00C716E0" w:rsidRDefault="00C716E0" w:rsidP="00BA1DCD"/>
    <w:p w14:paraId="3A7E5EED" w14:textId="1D0C703C" w:rsidR="00C716E0" w:rsidRDefault="00C716E0" w:rsidP="00BA1DCD"/>
    <w:p w14:paraId="013A61E0" w14:textId="77777777" w:rsidR="00C716E0" w:rsidRDefault="00C716E0" w:rsidP="00BA1DCD"/>
    <w:p w14:paraId="070A554F" w14:textId="77777777" w:rsidR="00C716E0" w:rsidRDefault="00C716E0">
      <w:r>
        <w:t>Ejecución</w:t>
      </w:r>
      <w:r w:rsidR="00B43141">
        <w:t xml:space="preserve"> total del problema la cual empieza el </w:t>
      </w:r>
      <w:r>
        <w:t>humano</w:t>
      </w:r>
      <w:r w:rsidR="00B43141">
        <w:t xml:space="preserve"> </w:t>
      </w:r>
    </w:p>
    <w:p w14:paraId="1E5EEC4A" w14:textId="3A310E9C" w:rsidR="005D703A" w:rsidRDefault="00C716E0">
      <w:r>
        <w:rPr>
          <w:noProof/>
        </w:rPr>
        <w:lastRenderedPageBreak/>
        <w:drawing>
          <wp:inline distT="0" distB="0" distL="0" distR="0" wp14:anchorId="47F1CA60" wp14:editId="0AD3AD2A">
            <wp:extent cx="2095682" cy="1653683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3A" w:rsidSect="0052464E">
      <w:pgSz w:w="12240" w:h="15840" w:code="1"/>
      <w:pgMar w:top="720" w:right="72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90B"/>
    <w:multiLevelType w:val="hybridMultilevel"/>
    <w:tmpl w:val="7EB694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11C1"/>
    <w:multiLevelType w:val="hybridMultilevel"/>
    <w:tmpl w:val="677C9F9A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09631">
    <w:abstractNumId w:val="0"/>
  </w:num>
  <w:num w:numId="2" w16cid:durableId="17874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8"/>
    <w:rsid w:val="000A3538"/>
    <w:rsid w:val="000D579D"/>
    <w:rsid w:val="000E1904"/>
    <w:rsid w:val="0012128E"/>
    <w:rsid w:val="001930B8"/>
    <w:rsid w:val="0019573D"/>
    <w:rsid w:val="001B0039"/>
    <w:rsid w:val="00200FD2"/>
    <w:rsid w:val="004864DC"/>
    <w:rsid w:val="004928A6"/>
    <w:rsid w:val="0052464E"/>
    <w:rsid w:val="005D703A"/>
    <w:rsid w:val="00623159"/>
    <w:rsid w:val="007974AF"/>
    <w:rsid w:val="00814708"/>
    <w:rsid w:val="00892DA7"/>
    <w:rsid w:val="008D6512"/>
    <w:rsid w:val="009040C5"/>
    <w:rsid w:val="009045AB"/>
    <w:rsid w:val="009C12D2"/>
    <w:rsid w:val="00A625DD"/>
    <w:rsid w:val="00B43141"/>
    <w:rsid w:val="00C716E0"/>
    <w:rsid w:val="00CC35A9"/>
    <w:rsid w:val="00DE4F3F"/>
    <w:rsid w:val="00E81D4F"/>
    <w:rsid w:val="00EB5536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C1FE"/>
  <w15:chartTrackingRefBased/>
  <w15:docId w15:val="{6AD50778-AC50-4EFC-A5D6-A97D337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2FFB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F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F3F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52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18.tmp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10" Type="http://schemas.openxmlformats.org/officeDocument/2006/relationships/image" Target="media/image6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customXml" Target="ink/ink1.xml"/><Relationship Id="rId22" Type="http://schemas.openxmlformats.org/officeDocument/2006/relationships/image" Target="media/image16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TELIGENCIA-ARTIFICIAL-2022\LABORATORIO-3\urpsfx_201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19:41:20.1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urpsfx_2016</Template>
  <TotalTime>211</TotalTime>
  <Pages>6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Maria Elena Ramos Flores</cp:lastModifiedBy>
  <cp:revision>3</cp:revision>
  <dcterms:created xsi:type="dcterms:W3CDTF">2022-04-28T17:26:00Z</dcterms:created>
  <dcterms:modified xsi:type="dcterms:W3CDTF">2022-04-29T02:34:00Z</dcterms:modified>
</cp:coreProperties>
</file>